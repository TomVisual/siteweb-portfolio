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D8C8D4B" w14:textId="14338A14" w:rsidR="00F93E26" w:rsidRDefault="00DA5E70" w:rsidP="00E76932">
      <w:pPr>
        <w:jc w:val="both"/>
        <w:sectPr w:rsidR="00F93E26" w:rsidSect="00B32F62">
          <w:pgSz w:w="11900" w:h="16840"/>
          <w:pgMar w:top="1417" w:right="1417" w:bottom="1417" w:left="1417" w:header="397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3A0F1FC7" wp14:editId="22633D0D">
            <wp:simplePos x="0" y="0"/>
            <wp:positionH relativeFrom="column">
              <wp:posOffset>-559888</wp:posOffset>
            </wp:positionH>
            <wp:positionV relativeFrom="paragraph">
              <wp:posOffset>-742950</wp:posOffset>
            </wp:positionV>
            <wp:extent cx="1219200" cy="1820194"/>
            <wp:effectExtent l="76200" t="76200" r="133350" b="1422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19200" cy="1820194"/>
                    </a:xfrm>
                    <a:prstGeom prst="rect">
                      <a:avLst/>
                    </a:prstGeom>
                    <a:ln w="38100" cap="sq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859"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7E7F50BC" wp14:editId="754928B7">
                <wp:simplePos x="0" y="0"/>
                <wp:positionH relativeFrom="page">
                  <wp:align>left</wp:align>
                </wp:positionH>
                <wp:positionV relativeFrom="paragraph">
                  <wp:posOffset>297634</wp:posOffset>
                </wp:positionV>
                <wp:extent cx="2166257" cy="9498965"/>
                <wp:effectExtent l="0" t="0" r="5715" b="69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9498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0343" id="Rectangle 91" o:spid="_x0000_s1026" style="position:absolute;margin-left:0;margin-top:23.45pt;width:170.55pt;height:747.95pt;z-index:-251586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" fillcolor="#404040 [2429]" stroked="f">
                <w10:wrap anchorx="page"/>
              </v:rect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2ABEE64" wp14:editId="68E53A2F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5BB3" w14:textId="77777777" w:rsidR="00533C46" w:rsidRPr="00E76932" w:rsidRDefault="008F4FFF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44546A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61F">
                              <w:rPr>
                                <w:rFonts w:ascii="Corbel" w:hAnsi="Corbel" w:cs="SegoePro-Light"/>
                                <w:b/>
                                <w:color w:val="C45911" w:themeColor="accent2" w:themeShade="BF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44546A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4661F">
                              <w:rPr>
                                <w:rFonts w:ascii="Corbel" w:hAnsi="Corbel" w:cs="SegoePro-Light"/>
                                <w:b/>
                                <w:color w:val="ED7D31" w:themeColor="accen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BEE6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1pt;margin-top:13.3pt;width:144.85pt;height:6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" filled="f" stroked="f">
                <v:textbox>
                  <w:txbxContent>
                    <w:p w14:paraId="44B25BB3" w14:textId="77777777" w:rsidR="00533C46" w:rsidRPr="00E76932" w:rsidRDefault="008F4FFF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44546A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61F">
                        <w:rPr>
                          <w:rFonts w:ascii="Corbel" w:hAnsi="Corbel" w:cs="SegoePro-Light"/>
                          <w:b/>
                          <w:color w:val="C45911" w:themeColor="accent2" w:themeShade="BF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Tom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44546A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4661F">
                        <w:rPr>
                          <w:rFonts w:ascii="Corbel" w:hAnsi="Corbel" w:cs="SegoePro-Light"/>
                          <w:b/>
                          <w:color w:val="ED7D31" w:themeColor="accen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RUIZ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0974BBCC" w14:textId="3245C64D" w:rsidR="00AF7C19" w:rsidRDefault="00292020">
      <w:r>
        <w:rPr>
          <w:noProof/>
        </w:rPr>
        <w:drawing>
          <wp:anchor distT="0" distB="0" distL="114300" distR="114300" simplePos="0" relativeHeight="251659281" behindDoc="0" locked="0" layoutInCell="1" allowOverlap="1" wp14:anchorId="38864089" wp14:editId="39D5546F">
            <wp:simplePos x="0" y="0"/>
            <wp:positionH relativeFrom="margin">
              <wp:align>right</wp:align>
            </wp:positionH>
            <wp:positionV relativeFrom="paragraph">
              <wp:posOffset>4182625</wp:posOffset>
            </wp:positionV>
            <wp:extent cx="504679" cy="266544"/>
            <wp:effectExtent l="0" t="0" r="0" b="635"/>
            <wp:wrapNone/>
            <wp:docPr id="10" name="Image 10" descr="D:\Images\meme\1280px-Cisco_logo_blue_201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meme\1280px-Cisco_logo_blue_2016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9" cy="2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E6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BA645F" wp14:editId="31ADDEA1">
                <wp:simplePos x="0" y="0"/>
                <wp:positionH relativeFrom="margin">
                  <wp:posOffset>1403350</wp:posOffset>
                </wp:positionH>
                <wp:positionV relativeFrom="paragraph">
                  <wp:posOffset>3493770</wp:posOffset>
                </wp:positionV>
                <wp:extent cx="4735830" cy="1750695"/>
                <wp:effectExtent l="0" t="0" r="0" b="190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175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806BB" w14:textId="77777777" w:rsidR="00533C46" w:rsidRPr="00383AFA" w:rsidRDefault="00533C46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ap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383AFA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Anglais</w:t>
                            </w:r>
                            <w:r w:rsidRPr="00383AFA"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572993" w14:textId="77777777" w:rsidR="0037716D" w:rsidRPr="00DA5E70" w:rsidRDefault="00AC7BC5" w:rsidP="003771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DA5E70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N</w:t>
                            </w:r>
                            <w:r w:rsidR="00DA5E70" w:rsidRPr="00DA5E70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iveau B1</w:t>
                            </w:r>
                            <w:r w:rsidR="000A14CE" w:rsidRPr="00DA5E70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E2A6C6" w14:textId="399ED1B4" w:rsidR="00533C46" w:rsidRPr="004A5259" w:rsidRDefault="00533C46" w:rsidP="003771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4A5259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Informatique</w:t>
                            </w:r>
                            <w:r w:rsidR="004A5259"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ED7D31" w:themeColor="accent2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4D8DD449" w14:textId="324CC4E1" w:rsidR="004A5259" w:rsidRPr="00DA5E70" w:rsidRDefault="004A5259" w:rsidP="0037716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alibri" w:hAnsi="Calibri" w:cs="Calibr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t>Certification ccna 1</w:t>
                            </w:r>
                            <w:r w:rsidR="00234527"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3452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  <w:r w:rsidR="00234527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isco </w:t>
                            </w:r>
                            <w:proofErr w:type="spellStart"/>
                            <w:r w:rsidR="0023452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  <w:r w:rsidR="00234527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ertified</w:t>
                            </w:r>
                            <w:proofErr w:type="spellEnd"/>
                            <w:r w:rsidR="00234527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23452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 w:rsidR="00234527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etwork </w:t>
                            </w:r>
                            <w:r w:rsidR="00234527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234527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ssociate</w:t>
                            </w:r>
                            <w:r w:rsidR="001F418B"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824C082" w14:textId="77777777" w:rsidR="00533C46" w:rsidRPr="00DA5E70" w:rsidRDefault="00533C46" w:rsidP="0043288E">
                            <w:pPr>
                              <w:rPr>
                                <w:rFonts w:ascii="Calibri" w:hAnsi="Calibri" w:cs="Calibri"/>
                                <w:b/>
                                <w:color w:val="595959" w:themeColor="text1" w:themeTint="A6"/>
                              </w:rPr>
                            </w:pPr>
                            <w:r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Word, Excel, Internet, Access, PowerPoint</w:t>
                            </w:r>
                            <w:r w:rsidR="00DA5E70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, Langages informatiques (présentés à gauche</w:t>
                            </w:r>
                            <w:r w:rsidR="008F4FFF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),</w:t>
                            </w:r>
                            <w:r w:rsidR="00DA5E70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 Docker,</w:t>
                            </w:r>
                            <w:r w:rsidR="008F4FFF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DA5E70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PyCharm</w:t>
                            </w:r>
                            <w:proofErr w:type="spellEnd"/>
                            <w:r w:rsidR="00DA5E70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,</w:t>
                            </w:r>
                            <w:r w:rsidR="002C53A9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 Linux,</w:t>
                            </w:r>
                            <w:r w:rsidR="00DA5E70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8F4FFF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Adobe </w:t>
                            </w:r>
                            <w:r w:rsidR="00285264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>Première</w:t>
                            </w:r>
                            <w:r w:rsidR="008F4FFF" w:rsidRPr="00DA5E70">
                              <w:rPr>
                                <w:rFonts w:ascii="Calibri" w:hAnsi="Calibri" w:cs="Calibri"/>
                                <w:color w:val="595959" w:themeColor="text1" w:themeTint="A6"/>
                              </w:rPr>
                              <w:t xml:space="preserve"> Pro,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A645F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7" type="#_x0000_t202" style="position:absolute;margin-left:110.5pt;margin-top:275.1pt;width:372.9pt;height:137.8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" filled="f" stroked="f">
                <v:textbox>
                  <w:txbxContent>
                    <w:p w14:paraId="74E806BB" w14:textId="77777777" w:rsidR="00533C46" w:rsidRPr="00383AFA" w:rsidRDefault="00533C46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alibri" w:hAnsi="Calibri" w:cs="Calibri"/>
                          <w:b/>
                          <w:i/>
                          <w:iCs/>
                          <w:caps/>
                          <w:color w:val="ED7D31" w:themeColor="accent2"/>
                          <w:sz w:val="24"/>
                          <w:szCs w:val="24"/>
                        </w:rPr>
                      </w:pPr>
                      <w:r w:rsidRPr="00383AFA">
                        <w:rPr>
                          <w:rFonts w:ascii="Calibri" w:hAnsi="Calibri" w:cs="Calibri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Anglais</w:t>
                      </w:r>
                      <w:r w:rsidRPr="00383AFA">
                        <w:rPr>
                          <w:rFonts w:ascii="Calibri" w:hAnsi="Calibri" w:cs="Calibri"/>
                          <w:b/>
                          <w:bCs/>
                          <w:caps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572993" w14:textId="77777777" w:rsidR="0037716D" w:rsidRPr="00DA5E70" w:rsidRDefault="00AC7BC5" w:rsidP="0037716D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DA5E70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N</w:t>
                      </w:r>
                      <w:r w:rsidR="00DA5E70" w:rsidRPr="00DA5E70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iveau B1</w:t>
                      </w:r>
                      <w:r w:rsidR="000A14CE" w:rsidRPr="00DA5E70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.</w:t>
                      </w:r>
                    </w:p>
                    <w:p w14:paraId="1EE2A6C6" w14:textId="399ED1B4" w:rsidR="00533C46" w:rsidRPr="004A5259" w:rsidRDefault="00533C46" w:rsidP="0037716D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alibri" w:hAnsi="Calibri" w:cs="Calibri"/>
                          <w:b/>
                          <w:bCs/>
                          <w:caps/>
                          <w:color w:val="ED7D31" w:themeColor="accent2"/>
                          <w:sz w:val="24"/>
                          <w:szCs w:val="24"/>
                        </w:rPr>
                      </w:pPr>
                      <w:r w:rsidRPr="004A5259">
                        <w:rPr>
                          <w:rFonts w:ascii="Calibri" w:hAnsi="Calibri" w:cs="Calibri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Informatique</w:t>
                      </w:r>
                      <w:r w:rsidR="004A5259">
                        <w:rPr>
                          <w:rFonts w:ascii="Calibri" w:hAnsi="Calibri" w:cs="Calibri"/>
                          <w:b/>
                          <w:bCs/>
                          <w:caps/>
                          <w:color w:val="ED7D31" w:themeColor="accent2"/>
                          <w:sz w:val="24"/>
                          <w:szCs w:val="24"/>
                        </w:rPr>
                        <w:t> :</w:t>
                      </w:r>
                    </w:p>
                    <w:p w14:paraId="4D8DD449" w14:textId="324CC4E1" w:rsidR="004A5259" w:rsidRPr="00DA5E70" w:rsidRDefault="004A5259" w:rsidP="0037716D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alibri" w:hAnsi="Calibri" w:cs="Calibr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aps/>
                          <w:color w:val="000000" w:themeColor="text1"/>
                          <w:sz w:val="24"/>
                          <w:szCs w:val="24"/>
                        </w:rPr>
                        <w:t>Certification ccna 1</w:t>
                      </w:r>
                      <w:r w:rsidR="00234527">
                        <w:rPr>
                          <w:rFonts w:ascii="Calibri" w:hAnsi="Calibri" w:cs="Calibri"/>
                          <w:b/>
                          <w:bCs/>
                          <w:caps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234527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  <w:r w:rsidR="00234527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isco </w:t>
                      </w:r>
                      <w:proofErr w:type="spellStart"/>
                      <w:r w:rsidR="00234527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  <w:r w:rsidR="00234527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ertified</w:t>
                      </w:r>
                      <w:proofErr w:type="spellEnd"/>
                      <w:r w:rsidR="00234527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234527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N</w:t>
                      </w:r>
                      <w:r w:rsidR="00234527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etwork </w:t>
                      </w:r>
                      <w:r w:rsidR="00234527"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234527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ssociate</w:t>
                      </w:r>
                      <w:r w:rsidR="001F418B"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14:paraId="7824C082" w14:textId="77777777" w:rsidR="00533C46" w:rsidRPr="00DA5E70" w:rsidRDefault="00533C46" w:rsidP="0043288E">
                      <w:pPr>
                        <w:rPr>
                          <w:rFonts w:ascii="Calibri" w:hAnsi="Calibri" w:cs="Calibri"/>
                          <w:b/>
                          <w:color w:val="595959" w:themeColor="text1" w:themeTint="A6"/>
                        </w:rPr>
                      </w:pPr>
                      <w:r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Word, Excel, Internet, Access, PowerPoint</w:t>
                      </w:r>
                      <w:r w:rsidR="00DA5E70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, Langages informatiques (présentés à gauche</w:t>
                      </w:r>
                      <w:r w:rsidR="008F4FFF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),</w:t>
                      </w:r>
                      <w:r w:rsidR="00DA5E70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 Docker,</w:t>
                      </w:r>
                      <w:r w:rsidR="008F4FFF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DA5E70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PyCharm</w:t>
                      </w:r>
                      <w:proofErr w:type="spellEnd"/>
                      <w:r w:rsidR="00DA5E70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,</w:t>
                      </w:r>
                      <w:r w:rsidR="002C53A9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 Linux,</w:t>
                      </w:r>
                      <w:r w:rsidR="00DA5E70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 </w:t>
                      </w:r>
                      <w:r w:rsidR="008F4FFF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Adobe </w:t>
                      </w:r>
                      <w:r w:rsidR="00285264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>Première</w:t>
                      </w:r>
                      <w:r w:rsidR="008F4FFF" w:rsidRPr="00DA5E70">
                        <w:rPr>
                          <w:rFonts w:ascii="Calibri" w:hAnsi="Calibri" w:cs="Calibri"/>
                          <w:color w:val="595959" w:themeColor="text1" w:themeTint="A6"/>
                        </w:rPr>
                        <w:t xml:space="preserve"> Pro, Photoshop.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027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8B69B58" wp14:editId="17BAE8BB">
                <wp:simplePos x="0" y="0"/>
                <wp:positionH relativeFrom="margin">
                  <wp:posOffset>-880745</wp:posOffset>
                </wp:positionH>
                <wp:positionV relativeFrom="paragraph">
                  <wp:posOffset>3589020</wp:posOffset>
                </wp:positionV>
                <wp:extent cx="2911475" cy="4778375"/>
                <wp:effectExtent l="0" t="0" r="0" b="3175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477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4CDA9" w14:textId="77777777" w:rsidR="00AD5805" w:rsidRDefault="00AD5805" w:rsidP="00AD580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Compétences Informatiques :</w:t>
                            </w:r>
                          </w:p>
                          <w:p w14:paraId="77B29034" w14:textId="77777777" w:rsidR="00AD5805" w:rsidRDefault="00AD5805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1853037E" w14:textId="2A57827D" w:rsidR="00AD5805" w:rsidRDefault="00AD5805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20"/>
                              <w:gridCol w:w="400"/>
                              <w:gridCol w:w="335"/>
                              <w:gridCol w:w="365"/>
                            </w:tblGrid>
                            <w:tr w:rsidR="000E3859" w:rsidRPr="000E3859" w14:paraId="52E3BD02" w14:textId="77777777" w:rsidTr="00DC3027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3B9C221" w14:textId="77777777" w:rsidR="000E3859" w:rsidRPr="000E3859" w:rsidRDefault="000E3859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8593F29" w14:textId="77777777" w:rsidR="000E3859" w:rsidRPr="000E3859" w:rsidRDefault="000E3859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22D8D333" w14:textId="77777777" w:rsidR="000E3859" w:rsidRPr="000E3859" w:rsidRDefault="000E3859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732B140E" w14:textId="77777777" w:rsidR="000E3859" w:rsidRPr="000E3859" w:rsidRDefault="000E3859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56AD56B2" w14:textId="77777777" w:rsidR="000E3859" w:rsidRPr="000E3859" w:rsidRDefault="000E3859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5D6E779" w14:textId="77777777" w:rsidR="000E3859" w:rsidRDefault="000E3859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07AB618" w14:textId="77777777" w:rsidR="000E3859" w:rsidRDefault="000E3859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tbl>
                            <w:tblPr>
                              <w:tblW w:w="19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20"/>
                              <w:gridCol w:w="190"/>
                              <w:gridCol w:w="545"/>
                              <w:gridCol w:w="217"/>
                              <w:gridCol w:w="208"/>
                            </w:tblGrid>
                            <w:tr w:rsidR="00DC3027" w:rsidRPr="000E3859" w14:paraId="28A56DC6" w14:textId="77777777" w:rsidTr="00B21BFE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1EA885D8" w14:textId="77777777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223821D" w14:textId="77777777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</w:tcPr>
                                <w:p w14:paraId="4426F2F1" w14:textId="77777777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674379C9" w14:textId="2A3B688F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22A3F966" w14:textId="77777777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07A38EAE" w14:textId="77777777" w:rsidR="00DC3027" w:rsidRPr="000E3859" w:rsidRDefault="00DC3027" w:rsidP="000E3859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0E3859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6D71001F" w14:textId="77777777" w:rsidR="000E3859" w:rsidRDefault="000E3859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31E9222" w14:textId="77777777" w:rsidR="000E3859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190"/>
                              <w:gridCol w:w="658"/>
                              <w:gridCol w:w="340"/>
                              <w:gridCol w:w="360"/>
                            </w:tblGrid>
                            <w:tr w:rsidR="0094661F" w:rsidRPr="0094661F" w14:paraId="08917BED" w14:textId="77777777" w:rsidTr="00DC3027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66D8F957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2CE27A63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077E0481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087F88DB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1FB1F1AF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504BF329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CBC515A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20"/>
                              <w:gridCol w:w="400"/>
                              <w:gridCol w:w="340"/>
                              <w:gridCol w:w="360"/>
                            </w:tblGrid>
                            <w:tr w:rsidR="0094661F" w:rsidRPr="0094661F" w14:paraId="7320AF5C" w14:textId="77777777" w:rsidTr="0094661F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2F899AED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D093689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757E07B3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7EFA475F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629116B3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7F45090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2C36CC6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20"/>
                              <w:gridCol w:w="400"/>
                              <w:gridCol w:w="340"/>
                              <w:gridCol w:w="360"/>
                            </w:tblGrid>
                            <w:tr w:rsidR="0094661F" w:rsidRPr="0094661F" w14:paraId="4F68D436" w14:textId="77777777" w:rsidTr="0094661F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1E308DD9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7BE6DDD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6F899252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0BBF483B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4442BD66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3A1F383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7079E89" w14:textId="77777777" w:rsidR="0094661F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Visual Basics</w:t>
                            </w:r>
                          </w:p>
                          <w:tbl>
                            <w:tblPr>
                              <w:tblW w:w="19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"/>
                              <w:gridCol w:w="420"/>
                              <w:gridCol w:w="400"/>
                              <w:gridCol w:w="340"/>
                              <w:gridCol w:w="360"/>
                            </w:tblGrid>
                            <w:tr w:rsidR="0094661F" w:rsidRPr="0094661F" w14:paraId="02D3C252" w14:textId="77777777" w:rsidTr="0094661F">
                              <w:trPr>
                                <w:trHeight w:val="300"/>
                              </w:trPr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7A59E594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65C949B0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761CC691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65911"/>
                                  <w:noWrap/>
                                  <w:vAlign w:val="bottom"/>
                                  <w:hideMark/>
                                </w:tcPr>
                                <w:p w14:paraId="48FA9C84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0000"/>
                                  <w:noWrap/>
                                  <w:vAlign w:val="bottom"/>
                                  <w:hideMark/>
                                </w:tcPr>
                                <w:p w14:paraId="515346E6" w14:textId="77777777" w:rsidR="0094661F" w:rsidRPr="0094661F" w:rsidRDefault="0094661F" w:rsidP="0094661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94661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0D27253" w14:textId="77777777" w:rsidR="0094661F" w:rsidRPr="000E3859" w:rsidRDefault="0094661F" w:rsidP="000E385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69B58" id="Zone de texte 9" o:spid="_x0000_s1028" type="#_x0000_t202" style="position:absolute;margin-left:-69.35pt;margin-top:282.6pt;width:229.25pt;height:376.25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" filled="f" stroked="f">
                <v:textbox>
                  <w:txbxContent>
                    <w:p w14:paraId="2FE4CDA9" w14:textId="77777777" w:rsidR="00AD5805" w:rsidRDefault="00AD5805" w:rsidP="00AD5805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Compétences Informatiques :</w:t>
                      </w:r>
                    </w:p>
                    <w:p w14:paraId="77B29034" w14:textId="77777777" w:rsidR="00AD5805" w:rsidRDefault="00AD5805" w:rsidP="000E3859">
                      <w:pPr>
                        <w:pStyle w:val="Textedebulles"/>
                        <w:tabs>
                          <w:tab w:val="left" w:pos="850"/>
                        </w:tabs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1853037E" w14:textId="2A57827D" w:rsidR="00AD5805" w:rsidRDefault="00AD5805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C/C++</w:t>
                      </w: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20"/>
                        <w:gridCol w:w="400"/>
                        <w:gridCol w:w="335"/>
                        <w:gridCol w:w="365"/>
                      </w:tblGrid>
                      <w:tr w:rsidR="000E3859" w:rsidRPr="000E3859" w14:paraId="52E3BD02" w14:textId="77777777" w:rsidTr="00DC3027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3B9C221" w14:textId="77777777" w:rsidR="000E3859" w:rsidRPr="000E3859" w:rsidRDefault="000E3859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8593F29" w14:textId="77777777" w:rsidR="000E3859" w:rsidRPr="000E3859" w:rsidRDefault="000E3859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22D8D333" w14:textId="77777777" w:rsidR="000E3859" w:rsidRPr="000E3859" w:rsidRDefault="000E3859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732B140E" w14:textId="77777777" w:rsidR="000E3859" w:rsidRPr="000E3859" w:rsidRDefault="000E3859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56AD56B2" w14:textId="77777777" w:rsidR="000E3859" w:rsidRPr="000E3859" w:rsidRDefault="000E3859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5D6E779" w14:textId="77777777" w:rsidR="000E3859" w:rsidRDefault="000E3859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07AB618" w14:textId="77777777" w:rsidR="000E3859" w:rsidRDefault="000E3859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HTML/CSS</w:t>
                      </w:r>
                    </w:p>
                    <w:tbl>
                      <w:tblPr>
                        <w:tblW w:w="19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20"/>
                        <w:gridCol w:w="190"/>
                        <w:gridCol w:w="545"/>
                        <w:gridCol w:w="217"/>
                        <w:gridCol w:w="208"/>
                      </w:tblGrid>
                      <w:tr w:rsidR="00DC3027" w:rsidRPr="000E3859" w14:paraId="28A56DC6" w14:textId="77777777" w:rsidTr="00B21BFE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1EA885D8" w14:textId="77777777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223821D" w14:textId="77777777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</w:tcPr>
                          <w:p w14:paraId="4426F2F1" w14:textId="77777777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54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674379C9" w14:textId="2A3B688F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22A3F966" w14:textId="77777777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07A38EAE" w14:textId="77777777" w:rsidR="00DC3027" w:rsidRPr="000E3859" w:rsidRDefault="00DC3027" w:rsidP="000E3859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E3859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6D71001F" w14:textId="77777777" w:rsidR="000E3859" w:rsidRDefault="000E3859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31E9222" w14:textId="77777777" w:rsidR="000E3859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190"/>
                        <w:gridCol w:w="658"/>
                        <w:gridCol w:w="340"/>
                        <w:gridCol w:w="360"/>
                      </w:tblGrid>
                      <w:tr w:rsidR="0094661F" w:rsidRPr="0094661F" w14:paraId="08917BED" w14:textId="77777777" w:rsidTr="00DC3027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66D8F957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2CE27A63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5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077E0481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087F88DB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1FB1F1AF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504BF329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CBC515A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Docker</w:t>
                      </w: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20"/>
                        <w:gridCol w:w="400"/>
                        <w:gridCol w:w="340"/>
                        <w:gridCol w:w="360"/>
                      </w:tblGrid>
                      <w:tr w:rsidR="0094661F" w:rsidRPr="0094661F" w14:paraId="7320AF5C" w14:textId="77777777" w:rsidTr="0094661F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2F899AED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D093689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757E07B3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7EFA475F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629116B3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7F45090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2C36CC6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Linux</w:t>
                      </w: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20"/>
                        <w:gridCol w:w="400"/>
                        <w:gridCol w:w="340"/>
                        <w:gridCol w:w="360"/>
                      </w:tblGrid>
                      <w:tr w:rsidR="0094661F" w:rsidRPr="0094661F" w14:paraId="4F68D436" w14:textId="77777777" w:rsidTr="0094661F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1E308DD9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7BE6DDD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6F899252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0BBF483B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4442BD66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3A1F383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7079E89" w14:textId="77777777" w:rsidR="0094661F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Visual Basics</w:t>
                      </w:r>
                    </w:p>
                    <w:tbl>
                      <w:tblPr>
                        <w:tblW w:w="19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"/>
                        <w:gridCol w:w="420"/>
                        <w:gridCol w:w="400"/>
                        <w:gridCol w:w="340"/>
                        <w:gridCol w:w="360"/>
                      </w:tblGrid>
                      <w:tr w:rsidR="0094661F" w:rsidRPr="0094661F" w14:paraId="02D3C252" w14:textId="77777777" w:rsidTr="0094661F">
                        <w:trPr>
                          <w:trHeight w:val="300"/>
                        </w:trPr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7A59E594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65C949B0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761CC691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65911"/>
                            <w:noWrap/>
                            <w:vAlign w:val="bottom"/>
                            <w:hideMark/>
                          </w:tcPr>
                          <w:p w14:paraId="48FA9C84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0000"/>
                            <w:noWrap/>
                            <w:vAlign w:val="bottom"/>
                            <w:hideMark/>
                          </w:tcPr>
                          <w:p w14:paraId="515346E6" w14:textId="77777777" w:rsidR="0094661F" w:rsidRPr="0094661F" w:rsidRDefault="0094661F" w:rsidP="0094661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4661F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0D27253" w14:textId="77777777" w:rsidR="0094661F" w:rsidRPr="000E3859" w:rsidRDefault="0094661F" w:rsidP="000E385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027">
        <w:rPr>
          <w:noProof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11AA7152" wp14:editId="2A307166">
                <wp:simplePos x="0" y="0"/>
                <wp:positionH relativeFrom="column">
                  <wp:posOffset>1266190</wp:posOffset>
                </wp:positionH>
                <wp:positionV relativeFrom="paragraph">
                  <wp:posOffset>3070225</wp:posOffset>
                </wp:positionV>
                <wp:extent cx="2535555" cy="264160"/>
                <wp:effectExtent l="0" t="0" r="0" b="2540"/>
                <wp:wrapThrough wrapText="bothSides">
                  <wp:wrapPolygon edited="0">
                    <wp:start x="0" y="0"/>
                    <wp:lineTo x="0" y="20250"/>
                    <wp:lineTo x="21421" y="20250"/>
                    <wp:lineTo x="21421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555" cy="264160"/>
                          <a:chOff x="-378006" y="-1800225"/>
                          <a:chExt cx="3136771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-378006" y="-1800225"/>
                            <a:ext cx="3136771" cy="2641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CFF3D" w14:textId="77777777" w:rsidR="00533C46" w:rsidRPr="00DC5877" w:rsidRDefault="00533C46" w:rsidP="0094661F">
                              <w:pPr>
                                <w:pStyle w:val="Textedebulles"/>
                                <w:spacing w:after="113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6D78A4BE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7801" y="-1772920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A7152" id="Groupe 4" o:spid="_x0000_s1028" style="position:absolute;margin-left:99.7pt;margin-top:241.75pt;width:199.65pt;height:20.8pt;z-index:251658248;mso-width-relative:margin;mso-height-relative:margin" coordorigin="-3780,-18002" coordsize="31367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">
                <v:shape id="Zone de texte 69" o:spid="_x0000_s1029" type="#_x0000_t202" style="position:absolute;left:-3780;top:-18002;width:31367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" fillcolor="#ed7d31 [3205]" stroked="f">
                  <v:textbox>
                    <w:txbxContent>
                      <w:p w14:paraId="421CFF3D" w14:textId="77777777" w:rsidR="00533C46" w:rsidRPr="00DC5877" w:rsidRDefault="00533C46" w:rsidP="0094661F">
                        <w:pPr>
                          <w:pStyle w:val="Textedebulles"/>
                          <w:spacing w:after="113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6D78A4BE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style="position:absolute;left:25278;top:-17729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4" o:title=""/>
                </v:shape>
                <w10:wrap type="through"/>
              </v:group>
            </w:pict>
          </mc:Fallback>
        </mc:AlternateContent>
      </w:r>
      <w:r w:rsidR="00DC302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4568AF" wp14:editId="6E09CFF1">
                <wp:simplePos x="0" y="0"/>
                <wp:positionH relativeFrom="margin">
                  <wp:posOffset>1268730</wp:posOffset>
                </wp:positionH>
                <wp:positionV relativeFrom="paragraph">
                  <wp:posOffset>1052195</wp:posOffset>
                </wp:positionV>
                <wp:extent cx="4800600" cy="2165985"/>
                <wp:effectExtent l="0" t="0" r="0" b="571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16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CA235" w14:textId="77777777" w:rsidR="00B32F62" w:rsidRDefault="00B32F62" w:rsidP="00B32F6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  <w:t xml:space="preserve">2018 – Aujourd’hui / </w:t>
                            </w:r>
                            <w:proofErr w:type="spellStart"/>
                            <w:r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</w:t>
                            </w:r>
                            <w:proofErr w:type="spellEnd"/>
                            <w:r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Informatique (</w:t>
                            </w:r>
                            <w:proofErr w:type="spellStart"/>
                            <w:r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IngéSUP</w:t>
                            </w:r>
                            <w:proofErr w:type="spellEnd"/>
                            <w:r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DA5E7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5E70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- É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tudiant à YNOV Ecole de digital</w:t>
                            </w:r>
                            <w:r w:rsidR="000669B2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Campus d’</w:t>
                            </w:r>
                            <w:r w:rsidR="00EC610D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Aix-En-Provence</w:t>
                            </w:r>
                          </w:p>
                          <w:p w14:paraId="2187A997" w14:textId="77777777" w:rsidR="00533C46" w:rsidRPr="00B32F62" w:rsidRDefault="00B32F62" w:rsidP="00B32F6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853EE6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2016</w:t>
                            </w:r>
                            <w:r w:rsidR="00533C46" w:rsidRPr="00D950A3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="00533C46" w:rsidRPr="00D950A3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6239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2018</w:t>
                            </w:r>
                            <w:r w:rsidR="00533C4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color w:val="279080"/>
                                <w:sz w:val="24"/>
                                <w:szCs w:val="24"/>
                              </w:rPr>
                              <w:t>/</w:t>
                            </w:r>
                            <w:r w:rsidR="00533C4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 w:rsidRPr="00DA5E7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Baccalauréat STI2D</w:t>
                            </w:r>
                            <w:r w:rsidR="00E46239" w:rsidRPr="00DA5E7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SIN</w:t>
                            </w:r>
                            <w:r w:rsidR="00533C46" w:rsidRPr="00DA5E70"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color w:val="279080"/>
                                <w:sz w:val="24"/>
                                <w:szCs w:val="24"/>
                              </w:rPr>
                              <w:t>-</w:t>
                            </w:r>
                            <w:r w:rsidR="00533C4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Lycée Pierre Mendes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France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-option </w:t>
                            </w:r>
                            <w:r w:rsidR="00853EE6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SIN (Système Informatique Numérique)</w:t>
                            </w:r>
                          </w:p>
                          <w:p w14:paraId="6C81D3B4" w14:textId="77777777" w:rsidR="00E46239" w:rsidRPr="00E46239" w:rsidRDefault="00B32F62" w:rsidP="00B32F6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E46239"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Juillet 2018 / </w:t>
                            </w:r>
                            <w:r w:rsidR="00E46239" w:rsidRPr="00DA5E70">
                              <w:rPr>
                                <w:rFonts w:ascii="Calibri" w:hAnsi="Calibri" w:cs="Calibri"/>
                                <w:b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BAFA 2</w:t>
                            </w:r>
                            <w:r w:rsidR="00E46239" w:rsidRPr="00DA5E70">
                              <w:rPr>
                                <w:rFonts w:ascii="Calibri" w:hAnsi="Calibri" w:cs="Calibri"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6239"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/ Centre de loisir LA PLANTADE (Accueil Collectif de Mineur) de Rognac</w:t>
                            </w:r>
                          </w:p>
                          <w:p w14:paraId="4BA39607" w14:textId="77777777" w:rsidR="00E46239" w:rsidRDefault="00B32F62" w:rsidP="000A14C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ab/>
                            </w:r>
                            <w:r w:rsidR="00853EE6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2014</w:t>
                            </w:r>
                            <w:r w:rsidR="00853EE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color w:val="279080"/>
                                <w:sz w:val="24"/>
                                <w:szCs w:val="24"/>
                              </w:rPr>
                              <w:t>/</w:t>
                            </w:r>
                            <w:r w:rsidR="00853EE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 w:rsidRPr="00DA5E7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Brevet des Collèges</w:t>
                            </w:r>
                            <w:r w:rsidR="00853EE6" w:rsidRPr="00DA5E70"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color w:val="279080"/>
                                <w:sz w:val="24"/>
                                <w:szCs w:val="24"/>
                              </w:rPr>
                              <w:t>/</w:t>
                            </w:r>
                            <w:r w:rsidR="00853EE6" w:rsidRPr="00D950A3">
                              <w:rPr>
                                <w:rFonts w:ascii="Calibri" w:hAnsi="Calibri" w:cs="Calibri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3EE6">
                              <w:rPr>
                                <w:rFonts w:ascii="Calibri" w:hAnsi="Calibri" w:cs="Calibri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Collège Simone de Beauvoir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68AF" id="Zone de texte 36" o:spid="_x0000_s1031" type="#_x0000_t202" style="position:absolute;margin-left:99.9pt;margin-top:82.85pt;width:378pt;height:170.5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" filled="f" stroked="f">
                <v:textbox>
                  <w:txbxContent>
                    <w:p w14:paraId="6C1CA235" w14:textId="77777777" w:rsidR="00B32F62" w:rsidRDefault="00B32F62" w:rsidP="00B32F6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ab/>
                        <w:t xml:space="preserve">2018 – Aujourd’hui / </w:t>
                      </w:r>
                      <w:proofErr w:type="spellStart"/>
                      <w:r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Bachelor</w:t>
                      </w:r>
                      <w:proofErr w:type="spellEnd"/>
                      <w:r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Informatique (</w:t>
                      </w:r>
                      <w:proofErr w:type="spellStart"/>
                      <w:r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IngéSUP</w:t>
                      </w:r>
                      <w:proofErr w:type="spellEnd"/>
                      <w:r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Pr="00DA5E7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A5E70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- É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tudiant à YNOV Ecole de digital</w:t>
                      </w:r>
                      <w:r w:rsidR="000669B2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– Campus d’</w:t>
                      </w:r>
                      <w:r w:rsidR="00EC610D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Aix-En-Provence</w:t>
                      </w:r>
                    </w:p>
                    <w:p w14:paraId="2187A997" w14:textId="77777777" w:rsidR="00533C46" w:rsidRPr="00B32F62" w:rsidRDefault="00B32F62" w:rsidP="00B32F6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853EE6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2016</w:t>
                      </w:r>
                      <w:r w:rsidR="00533C46" w:rsidRPr="00D950A3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="00533C46" w:rsidRPr="00D950A3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E46239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2018</w:t>
                      </w:r>
                      <w:r w:rsidR="00533C4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color w:val="279080"/>
                          <w:sz w:val="24"/>
                          <w:szCs w:val="24"/>
                        </w:rPr>
                        <w:t>/</w:t>
                      </w:r>
                      <w:r w:rsidR="00533C4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 w:rsidRPr="00DA5E7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Baccalauréat STI2D</w:t>
                      </w:r>
                      <w:r w:rsidR="00E46239" w:rsidRPr="00DA5E7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SIN</w:t>
                      </w:r>
                      <w:r w:rsidR="00533C46" w:rsidRPr="00DA5E70"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color w:val="279080"/>
                          <w:sz w:val="24"/>
                          <w:szCs w:val="24"/>
                        </w:rPr>
                        <w:t>-</w:t>
                      </w:r>
                      <w:r w:rsidR="00533C4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Lycée Pierre Mendes </w:t>
                      </w:r>
                      <w:r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France</w:t>
                      </w:r>
                      <w:r>
                        <w:rPr>
                          <w:rFonts w:ascii="Calibri" w:hAnsi="Calibri" w:cs="Calibri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t xml:space="preserve"> -option </w:t>
                      </w:r>
                      <w:r w:rsidR="00853EE6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SIN (Système Informatique Numérique)</w:t>
                      </w:r>
                    </w:p>
                    <w:p w14:paraId="6C81D3B4" w14:textId="77777777" w:rsidR="00E46239" w:rsidRPr="00E46239" w:rsidRDefault="00B32F62" w:rsidP="00B32F6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E46239"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Juillet 2018 / </w:t>
                      </w:r>
                      <w:r w:rsidR="00E46239" w:rsidRPr="00DA5E70">
                        <w:rPr>
                          <w:rFonts w:ascii="Calibri" w:hAnsi="Calibri" w:cs="Calibri"/>
                          <w:b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BAFA 2</w:t>
                      </w:r>
                      <w:r w:rsidR="00E46239" w:rsidRPr="00DA5E70">
                        <w:rPr>
                          <w:rFonts w:ascii="Calibri" w:hAnsi="Calibri" w:cs="Calibri"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46239"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/ Centre de loisir LA PLANTADE (Accueil Collectif de Mineur) de Rognac</w:t>
                      </w:r>
                    </w:p>
                    <w:p w14:paraId="4BA39607" w14:textId="77777777" w:rsidR="00E46239" w:rsidRDefault="00B32F62" w:rsidP="000A14CE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ab/>
                      </w:r>
                      <w:r w:rsidR="00853EE6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2014</w:t>
                      </w:r>
                      <w:r w:rsidR="00853EE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color w:val="279080"/>
                          <w:sz w:val="24"/>
                          <w:szCs w:val="24"/>
                        </w:rPr>
                        <w:t>/</w:t>
                      </w:r>
                      <w:r w:rsidR="00853EE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 w:rsidRPr="00DA5E7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Brevet des Collèges</w:t>
                      </w:r>
                      <w:r w:rsidR="00853EE6" w:rsidRPr="00DA5E70"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color w:val="279080"/>
                          <w:sz w:val="24"/>
                          <w:szCs w:val="24"/>
                        </w:rPr>
                        <w:t>/</w:t>
                      </w:r>
                      <w:r w:rsidR="00853EE6" w:rsidRPr="00D950A3">
                        <w:rPr>
                          <w:rFonts w:ascii="Calibri" w:hAnsi="Calibri" w:cs="Calibri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853EE6">
                        <w:rPr>
                          <w:rFonts w:ascii="Calibri" w:hAnsi="Calibri" w:cs="Calibri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Collège Simone de Beauvoir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027"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2FBB990D" wp14:editId="14443FC7">
                <wp:simplePos x="0" y="0"/>
                <wp:positionH relativeFrom="column">
                  <wp:posOffset>1251373</wp:posOffset>
                </wp:positionH>
                <wp:positionV relativeFrom="paragraph">
                  <wp:posOffset>897890</wp:posOffset>
                </wp:positionV>
                <wp:extent cx="2503170" cy="263525"/>
                <wp:effectExtent l="0" t="0" r="0" b="3175"/>
                <wp:wrapThrough wrapText="bothSides">
                  <wp:wrapPolygon edited="0">
                    <wp:start x="0" y="0"/>
                    <wp:lineTo x="0" y="20299"/>
                    <wp:lineTo x="21370" y="20299"/>
                    <wp:lineTo x="2137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170" cy="263525"/>
                          <a:chOff x="-365034" y="-2438400"/>
                          <a:chExt cx="3131729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-365034" y="-2438400"/>
                            <a:ext cx="3131729" cy="26416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80ABE" w14:textId="77777777" w:rsidR="00533C46" w:rsidRPr="00DC5877" w:rsidRDefault="00533C46" w:rsidP="0094661F">
                              <w:pPr>
                                <w:pStyle w:val="Textedebulles"/>
                                <w:spacing w:after="113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7400D025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-2376780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B990D" id="Groupe 2" o:spid="_x0000_s1033" style="position:absolute;margin-left:98.55pt;margin-top:70.7pt;width:197.1pt;height:20.75pt;z-index:251658246;mso-width-relative:margin;mso-height-relative:margin" coordorigin="-3650,-24384" coordsize="31317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">
                <v:shape id="Zone de texte 65" o:spid="_x0000_s1034" type="#_x0000_t202" style="position:absolute;left:-3650;top:-24384;width:31316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" fillcolor="#404040 [2429]" stroked="f">
                  <v:textbox>
                    <w:txbxContent>
                      <w:p w14:paraId="0F380ABE" w14:textId="77777777" w:rsidR="00533C46" w:rsidRPr="00DC5877" w:rsidRDefault="00533C46" w:rsidP="0094661F">
                        <w:pPr>
                          <w:pStyle w:val="Textedebulles"/>
                          <w:spacing w:after="113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7400D025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5" type="#_x0000_t75" style="position:absolute;left:24622;top:-23767;width:2228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6" o:title=""/>
                </v:shape>
                <w10:wrap type="through"/>
              </v:group>
            </w:pict>
          </mc:Fallback>
        </mc:AlternateContent>
      </w:r>
      <w:r w:rsidR="004A5259"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430D82DB" wp14:editId="779EFC4C">
                <wp:simplePos x="0" y="0"/>
                <wp:positionH relativeFrom="column">
                  <wp:posOffset>1268730</wp:posOffset>
                </wp:positionH>
                <wp:positionV relativeFrom="paragraph">
                  <wp:posOffset>5420360</wp:posOffset>
                </wp:positionV>
                <wp:extent cx="2546985" cy="263525"/>
                <wp:effectExtent l="0" t="0" r="5715" b="3175"/>
                <wp:wrapThrough wrapText="bothSides">
                  <wp:wrapPolygon edited="0">
                    <wp:start x="0" y="0"/>
                    <wp:lineTo x="0" y="20299"/>
                    <wp:lineTo x="21487" y="20299"/>
                    <wp:lineTo x="21487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985" cy="263525"/>
                          <a:chOff x="488139" y="-2031444"/>
                          <a:chExt cx="2408635" cy="264161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488139" y="-2031444"/>
                            <a:ext cx="2408635" cy="26416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E16B6" w14:textId="77777777" w:rsidR="00533C46" w:rsidRPr="00DC5877" w:rsidRDefault="00533C46" w:rsidP="0094661F">
                              <w:pPr>
                                <w:pStyle w:val="Textedebulles"/>
                                <w:spacing w:after="113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  <w:r w:rsidR="0094661F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94661F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94661F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 w:rsidR="0094661F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</w:p>
                            <w:p w14:paraId="3B4A336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6111" y="-1975623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D82DB" id="Groupe 5" o:spid="_x0000_s1036" style="position:absolute;margin-left:99.9pt;margin-top:426.8pt;width:200.55pt;height:20.75pt;z-index:251658252;mso-width-relative:margin;mso-height-relative:margin" coordorigin="4881,-20314" coordsize="24086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">
                <v:shape id="Zone de texte 73" o:spid="_x0000_s1037" type="#_x0000_t202" style="position:absolute;left:4881;top:-20314;width:24086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" fillcolor="#404040 [2429]" stroked="f">
                  <v:textbox>
                    <w:txbxContent>
                      <w:p w14:paraId="56CE16B6" w14:textId="77777777" w:rsidR="00533C46" w:rsidRPr="00DC5877" w:rsidRDefault="00533C46" w:rsidP="0094661F">
                        <w:pPr>
                          <w:pStyle w:val="Textedebulles"/>
                          <w:spacing w:after="113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  <w:r w:rsidR="0094661F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94661F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94661F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94661F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  <w:p w14:paraId="3B4A336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8" type="#_x0000_t75" style="position:absolute;left:26461;top:-19756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8" o:title=""/>
                </v:shape>
                <w10:wrap type="through"/>
              </v:group>
            </w:pict>
          </mc:Fallback>
        </mc:AlternateContent>
      </w:r>
      <w:r w:rsidR="00F4764B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34D594A" wp14:editId="6A8721AE">
                <wp:simplePos x="0" y="0"/>
                <wp:positionH relativeFrom="margin">
                  <wp:posOffset>1395730</wp:posOffset>
                </wp:positionH>
                <wp:positionV relativeFrom="paragraph">
                  <wp:posOffset>7351395</wp:posOffset>
                </wp:positionV>
                <wp:extent cx="4076700" cy="24384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E7FA" w14:textId="77777777" w:rsidR="00F4764B" w:rsidRDefault="00F4764B" w:rsidP="00F4764B">
                            <w:pPr>
                              <w:tabs>
                                <w:tab w:val="left" w:pos="850"/>
                              </w:tabs>
                              <w:spacing w:before="240"/>
                            </w:pPr>
                          </w:p>
                          <w:p w14:paraId="6CF65788" w14:textId="42FFA1D1" w:rsidR="00F4764B" w:rsidRDefault="00F4764B" w:rsidP="00F4764B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Décembre 2018 – Maintenant / </w:t>
                            </w:r>
                            <w:r w:rsidRPr="00F4764B">
                              <w:rPr>
                                <w:rFonts w:ascii="Calibri" w:hAnsi="Calibri" w:cs="Calibr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CDI Contrat Etudiant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IKEA. </w:t>
                            </w:r>
                            <w:r w:rsidRPr="00F4764B">
                              <w:rPr>
                                <w:rFonts w:ascii="Calibri" w:hAnsi="Calibri" w:cs="Calibr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Manutention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pour Libre-Service Meuble.</w:t>
                            </w:r>
                          </w:p>
                          <w:p w14:paraId="60C636F1" w14:textId="77777777" w:rsidR="000A14CE" w:rsidRDefault="00E46239" w:rsidP="00E46239">
                            <w:pPr>
                              <w:pStyle w:val="Textedebulles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Juillet 2018 </w:t>
                            </w:r>
                            <w:r w:rsidR="000A14CE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B32F62"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Stage pratique </w:t>
                            </w:r>
                            <w:r w:rsidR="00B32F62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BAFA,</w:t>
                            </w:r>
                            <w:r w:rsidR="00B32F62" w:rsidRPr="00DA5E7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2F62" w:rsidRPr="00DA5E70"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Animateur</w:t>
                            </w:r>
                            <w:r w:rsidR="00B32F62" w:rsidRPr="00DA5E7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2F62"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en Centre de loisir auprès d’enfants de 6 à 13 ans.</w:t>
                            </w:r>
                          </w:p>
                          <w:p w14:paraId="2F36AC18" w14:textId="2DF78FA0" w:rsidR="000A14CE" w:rsidRDefault="000A14CE" w:rsidP="000A14CE">
                            <w:pPr>
                              <w:pStyle w:val="Textedebulles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Juillet 2017 – Maintenant / Cours de musique pour particulier.</w:t>
                            </w:r>
                          </w:p>
                          <w:p w14:paraId="5F74E7D0" w14:textId="77777777" w:rsidR="000A14CE" w:rsidRPr="000A14CE" w:rsidRDefault="000A14CE" w:rsidP="000A14C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2EE0143" w14:textId="77777777" w:rsidR="000A14CE" w:rsidRPr="00D950A3" w:rsidRDefault="000A14CE" w:rsidP="000A14C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alibri" w:hAnsi="Calibri" w:cs="Calibri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1FB333FE" w14:textId="77777777" w:rsidR="000A14CE" w:rsidRPr="00D950A3" w:rsidRDefault="000A14CE" w:rsidP="000A14C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rPr>
                                <w:rFonts w:ascii="Calibri" w:hAnsi="Calibri" w:cs="Calibri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594A" id="Zone de texte 7" o:spid="_x0000_s1027" type="#_x0000_t202" style="position:absolute;margin-left:109.9pt;margin-top:578.85pt;width:321pt;height:192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" filled="f" stroked="f">
                <v:textbox>
                  <w:txbxContent>
                    <w:p w14:paraId="6D5EE7FA" w14:textId="77777777" w:rsidR="00F4764B" w:rsidRDefault="00F4764B" w:rsidP="00F4764B">
                      <w:pPr>
                        <w:tabs>
                          <w:tab w:val="left" w:pos="850"/>
                        </w:tabs>
                        <w:spacing w:before="240"/>
                      </w:pPr>
                    </w:p>
                    <w:p w14:paraId="6CF65788" w14:textId="42FFA1D1" w:rsidR="00F4764B" w:rsidRDefault="00F4764B" w:rsidP="00F4764B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Décembre 2018 – Maintenant / </w:t>
                      </w:r>
                      <w:r w:rsidRPr="00F4764B">
                        <w:rPr>
                          <w:rFonts w:ascii="Calibri" w:hAnsi="Calibri" w:cs="Calibr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CDI Contrat Etudiant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à IKEA. </w:t>
                      </w:r>
                      <w:r w:rsidRPr="00F4764B">
                        <w:rPr>
                          <w:rFonts w:ascii="Calibri" w:hAnsi="Calibri" w:cs="Calibr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Manutention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pour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Libre-Service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 Meuble.</w:t>
                      </w:r>
                    </w:p>
                    <w:p w14:paraId="60C636F1" w14:textId="77777777" w:rsidR="000A14CE" w:rsidRDefault="00E46239" w:rsidP="00E46239">
                      <w:pPr>
                        <w:pStyle w:val="Textedebulles"/>
                        <w:numPr>
                          <w:ilvl w:val="0"/>
                          <w:numId w:val="41"/>
                        </w:numPr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Juillet 2018 </w:t>
                      </w:r>
                      <w:r w:rsidR="000A14CE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 xml:space="preserve">/ </w:t>
                      </w:r>
                      <w:r w:rsidR="00B32F62"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Stage pratique </w:t>
                      </w:r>
                      <w:r w:rsidR="00B32F62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BAFA,</w:t>
                      </w:r>
                      <w:r w:rsidR="00B32F62" w:rsidRPr="00DA5E7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32F62" w:rsidRPr="00DA5E70"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Animateur</w:t>
                      </w:r>
                      <w:r w:rsidR="00B32F62" w:rsidRPr="00DA5E7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32F62"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en Centre de loisir auprès d’enfants de 6 à 13 ans.</w:t>
                      </w:r>
                    </w:p>
                    <w:p w14:paraId="2F36AC18" w14:textId="2DF78FA0" w:rsidR="000A14CE" w:rsidRDefault="000A14CE" w:rsidP="000A14CE">
                      <w:pPr>
                        <w:pStyle w:val="Textedebulles"/>
                        <w:numPr>
                          <w:ilvl w:val="0"/>
                          <w:numId w:val="40"/>
                        </w:numPr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  <w:t>Juillet 2017 – Maintenant / Cours de musique pour particulier.</w:t>
                      </w:r>
                    </w:p>
                    <w:p w14:paraId="5F74E7D0" w14:textId="77777777" w:rsidR="000A14CE" w:rsidRPr="000A14CE" w:rsidRDefault="000A14CE" w:rsidP="000A14CE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2EE0143" w14:textId="77777777" w:rsidR="000A14CE" w:rsidRPr="00D950A3" w:rsidRDefault="000A14CE" w:rsidP="000A14CE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alibri" w:hAnsi="Calibri" w:cs="Calibri"/>
                          <w:b/>
                          <w:color w:val="7F7F7F" w:themeColor="text1" w:themeTint="80"/>
                        </w:rPr>
                      </w:pPr>
                    </w:p>
                    <w:p w14:paraId="1FB333FE" w14:textId="77777777" w:rsidR="000A14CE" w:rsidRPr="00D950A3" w:rsidRDefault="000A14CE" w:rsidP="000A14CE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rPr>
                          <w:rFonts w:ascii="Calibri" w:hAnsi="Calibri" w:cs="Calibri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64B"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DFAF39D" wp14:editId="2122C202">
                <wp:simplePos x="0" y="0"/>
                <wp:positionH relativeFrom="column">
                  <wp:posOffset>1266190</wp:posOffset>
                </wp:positionH>
                <wp:positionV relativeFrom="paragraph">
                  <wp:posOffset>7487285</wp:posOffset>
                </wp:positionV>
                <wp:extent cx="2514600" cy="264160"/>
                <wp:effectExtent l="0" t="0" r="0" b="2540"/>
                <wp:wrapThrough wrapText="bothSides">
                  <wp:wrapPolygon edited="0">
                    <wp:start x="0" y="0"/>
                    <wp:lineTo x="0" y="20250"/>
                    <wp:lineTo x="21436" y="20250"/>
                    <wp:lineTo x="21436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64160"/>
                          <a:chOff x="424768" y="6019800"/>
                          <a:chExt cx="2335621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424768" y="6019800"/>
                            <a:ext cx="2335621" cy="2641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7D360" w14:textId="77777777" w:rsidR="00533C46" w:rsidRPr="008131F3" w:rsidRDefault="00533C46" w:rsidP="0094661F">
                              <w:pPr>
                                <w:pStyle w:val="Paragraphestandard"/>
                                <w:spacing w:after="113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72B4F26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9847" y="604837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AF39D" id="Groupe 3" o:spid="_x0000_s1040" style="position:absolute;margin-left:99.7pt;margin-top:589.55pt;width:198pt;height:20.8pt;z-index:251658243;mso-width-relative:margin;mso-height-relative:margin" coordorigin="4247,60198" coordsize="23356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">
                <v:shape id="Zone de texte 18" o:spid="_x0000_s1041" type="#_x0000_t202" style="position:absolute;left:4247;top:60198;width:23356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" fillcolor="#ed7d31 [3205]" stroked="f">
                  <v:textbox>
                    <w:txbxContent>
                      <w:p w14:paraId="4237D360" w14:textId="77777777" w:rsidR="00533C46" w:rsidRPr="008131F3" w:rsidRDefault="00533C46" w:rsidP="0094661F">
                        <w:pPr>
                          <w:pStyle w:val="Paragraphestandard"/>
                          <w:spacing w:after="113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72B4F26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2" type="#_x0000_t75" style="position:absolute;left:24898;top:60483;width:1848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0" o:title=""/>
                </v:shape>
                <w10:wrap type="through"/>
              </v:group>
            </w:pict>
          </mc:Fallback>
        </mc:AlternateContent>
      </w:r>
      <w:r w:rsidR="0094661F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0BB78FC" wp14:editId="331D0296">
                <wp:simplePos x="0" y="0"/>
                <wp:positionH relativeFrom="column">
                  <wp:posOffset>3333750</wp:posOffset>
                </wp:positionH>
                <wp:positionV relativeFrom="page">
                  <wp:posOffset>357051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C5C3" w14:textId="77777777" w:rsidR="00533C46" w:rsidRPr="0094661F" w:rsidRDefault="00383AFA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6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61F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6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Créatif, Inventif, </w:t>
                            </w:r>
                            <w:r w:rsidR="0094661F"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6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Passionné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78FC" id="Zone de texte 13" o:spid="_x0000_s1033" type="#_x0000_t202" style="position:absolute;margin-left:262.5pt;margin-top:28.1pt;width:237.25pt;height:53.8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" filled="f" stroked="f">
                <v:textbox>
                  <w:txbxContent>
                    <w:p w14:paraId="2EA2C5C3" w14:textId="77777777" w:rsidR="00533C46" w:rsidRPr="0094661F" w:rsidRDefault="00383AFA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6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61F">
                        <w:rPr>
                          <w:rFonts w:ascii="Corbel" w:hAnsi="Corbel" w:cs="SegoePro-Light"/>
                          <w:i/>
                          <w:color w:val="EC974C"/>
                          <w:sz w:val="36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Créatif, Inventif, </w:t>
                      </w:r>
                      <w:r w:rsidR="0094661F">
                        <w:rPr>
                          <w:rFonts w:ascii="Corbel" w:hAnsi="Corbel" w:cs="SegoePro-Light"/>
                          <w:i/>
                          <w:color w:val="EC974C"/>
                          <w:sz w:val="36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Passionné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94661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90051" wp14:editId="167EC1F3">
                <wp:simplePos x="0" y="0"/>
                <wp:positionH relativeFrom="page">
                  <wp:align>right</wp:align>
                </wp:positionH>
                <wp:positionV relativeFrom="paragraph">
                  <wp:posOffset>118745</wp:posOffset>
                </wp:positionV>
                <wp:extent cx="5387340" cy="784860"/>
                <wp:effectExtent l="0" t="0" r="3810" b="0"/>
                <wp:wrapThrough wrapText="bothSides">
                  <wp:wrapPolygon edited="0">
                    <wp:start x="0" y="0"/>
                    <wp:lineTo x="0" y="20971"/>
                    <wp:lineTo x="21539" y="20971"/>
                    <wp:lineTo x="21539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78486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FE71F" w14:textId="77777777" w:rsidR="00533C46" w:rsidRPr="0075570E" w:rsidRDefault="00AD5805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 de fin d’études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0051" id="Zone de texte 14" o:spid="_x0000_s1044" type="#_x0000_t202" style="position:absolute;margin-left:373pt;margin-top:9.35pt;width:424.2pt;height: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" fillcolor="#e06721" stroked="f">
                <v:textbox inset="7mm,,,0">
                  <w:txbxContent>
                    <w:p w14:paraId="569FE71F" w14:textId="77777777" w:rsidR="00533C46" w:rsidRPr="0075570E" w:rsidRDefault="00AD5805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 de fin d’études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4661F">
        <w:rPr>
          <w:noProof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3D342A18" wp14:editId="78A576D5">
                <wp:simplePos x="0" y="0"/>
                <wp:positionH relativeFrom="column">
                  <wp:posOffset>47262</wp:posOffset>
                </wp:positionH>
                <wp:positionV relativeFrom="paragraph">
                  <wp:posOffset>4908913</wp:posOffset>
                </wp:positionV>
                <wp:extent cx="1218928" cy="4707255"/>
                <wp:effectExtent l="0" t="0" r="38735" b="36195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18928" cy="4707255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8DE9E" id="Grouper 89" o:spid="_x0000_s1026" style="position:absolute;margin-left:3.7pt;margin-top:386.55pt;width:96pt;height:370.65pt;flip:x;z-index:251658253;mso-width-relative:margin;mso-height-relative:margin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0E385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6C875E" wp14:editId="04921810">
                <wp:simplePos x="0" y="0"/>
                <wp:positionH relativeFrom="column">
                  <wp:posOffset>-835025</wp:posOffset>
                </wp:positionH>
                <wp:positionV relativeFrom="paragraph">
                  <wp:posOffset>1076960</wp:posOffset>
                </wp:positionV>
                <wp:extent cx="2318385" cy="2710180"/>
                <wp:effectExtent l="0" t="0" r="0" b="0"/>
                <wp:wrapThrough wrapText="bothSides">
                  <wp:wrapPolygon edited="0">
                    <wp:start x="355" y="0"/>
                    <wp:lineTo x="355" y="21408"/>
                    <wp:lineTo x="20943" y="21408"/>
                    <wp:lineTo x="20943" y="0"/>
                    <wp:lineTo x="355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71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7AFE" w14:textId="77777777" w:rsidR="00E46239" w:rsidRDefault="00E46239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  <w:r w:rsidR="00533C46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8F4FFF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Allée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Albert Einstein</w:t>
                            </w:r>
                          </w:p>
                          <w:p w14:paraId="7DA33F08" w14:textId="77777777" w:rsidR="00533C46" w:rsidRPr="000E3859" w:rsidRDefault="00E46239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 A</w:t>
                            </w:r>
                            <w:r w:rsidR="00533C46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F4FFF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13127 Vitrolles</w:t>
                            </w:r>
                          </w:p>
                          <w:p w14:paraId="7AB61129" w14:textId="77777777" w:rsidR="00533C46" w:rsidRPr="00285264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BD4A75" w14:textId="77777777" w:rsidR="00533C46" w:rsidRPr="00285264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526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285264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F4FFF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0669B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23 50 87 95</w:t>
                            </w:r>
                          </w:p>
                          <w:p w14:paraId="39DE2805" w14:textId="77777777" w:rsidR="00533C46" w:rsidRPr="00285264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0E385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proofErr w:type="gramEnd"/>
                            <w:r w:rsidRPr="000E385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85264">
                              <w:rPr>
                                <w:rFonts w:asciiTheme="majorHAnsi" w:hAnsiTheme="majorHAnsi" w:cstheme="majorHAnsi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21" w:history="1">
                              <w:r w:rsidR="008F4FFF" w:rsidRPr="000E3859">
                                <w:rPr>
                                  <w:rStyle w:val="Lienhypertexte"/>
                                  <w:rFonts w:asciiTheme="majorHAnsi" w:hAnsiTheme="majorHAnsi" w:cstheme="majorHAnsi"/>
                                  <w:b/>
                                  <w:color w:val="9CC2E5" w:themeColor="accent1" w:themeTint="99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tomruiz2611@gmail.com</w:t>
                              </w:r>
                            </w:hyperlink>
                          </w:p>
                          <w:p w14:paraId="1AB22687" w14:textId="77777777" w:rsidR="00533C46" w:rsidRPr="00285264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526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8F4FFF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26/11/200</w:t>
                            </w:r>
                            <w:r w:rsidR="00285264"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0669B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69B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18 </w:t>
                            </w:r>
                            <w:r w:rsidRPr="00285264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</w:t>
                            </w:r>
                          </w:p>
                          <w:p w14:paraId="3F7CD34C" w14:textId="77777777" w:rsidR="00533C46" w:rsidRPr="00285264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2C2E4AD" w14:textId="77777777" w:rsidR="00533C46" w:rsidRPr="00285264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875E" id="Zone de texte 1" o:spid="_x0000_s1045" type="#_x0000_t202" style="position:absolute;margin-left:-65.75pt;margin-top:84.8pt;width:182.55pt;height:213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" filled="f" stroked="f">
                <v:textbox>
                  <w:txbxContent>
                    <w:p w14:paraId="3E487AFE" w14:textId="77777777" w:rsidR="00E46239" w:rsidRDefault="00E46239" w:rsidP="00B47022">
                      <w:pPr>
                        <w:pStyle w:val="Paragraphestandard"/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  <w:r w:rsidR="00533C46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8F4FFF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Allée 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Albert Einstein</w:t>
                      </w:r>
                    </w:p>
                    <w:p w14:paraId="7DA33F08" w14:textId="77777777" w:rsidR="00533C46" w:rsidRPr="000E3859" w:rsidRDefault="00E46239" w:rsidP="008131F3">
                      <w:pPr>
                        <w:pStyle w:val="Paragraphestandard"/>
                        <w:spacing w:line="240" w:lineRule="auto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 A</w:t>
                      </w:r>
                      <w:r w:rsidR="00533C46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F4FFF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13127 Vitrolles</w:t>
                      </w:r>
                    </w:p>
                    <w:p w14:paraId="7AB61129" w14:textId="77777777" w:rsidR="00533C46" w:rsidRPr="00285264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BD4A75" w14:textId="77777777" w:rsidR="00533C46" w:rsidRPr="00285264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5264"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285264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F4FFF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0669B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23 50 87 95</w:t>
                      </w:r>
                    </w:p>
                    <w:p w14:paraId="39DE2805" w14:textId="77777777" w:rsidR="00533C46" w:rsidRPr="00285264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Theme="majorHAnsi" w:hAnsiTheme="majorHAnsi" w:cstheme="majorHAnsi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0E3859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proofErr w:type="gramEnd"/>
                      <w:r w:rsidRPr="000E3859"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85264">
                        <w:rPr>
                          <w:rFonts w:asciiTheme="majorHAnsi" w:hAnsiTheme="majorHAnsi" w:cstheme="majorHAnsi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22" w:history="1">
                        <w:r w:rsidR="008F4FFF" w:rsidRPr="000E3859">
                          <w:rPr>
                            <w:rStyle w:val="Lienhypertexte"/>
                            <w:rFonts w:asciiTheme="majorHAnsi" w:hAnsiTheme="majorHAnsi" w:cstheme="majorHAnsi"/>
                            <w:b/>
                            <w:color w:val="9CC2E5" w:themeColor="accent1" w:themeTint="99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tomruiz2611@gmail.com</w:t>
                        </w:r>
                      </w:hyperlink>
                    </w:p>
                    <w:p w14:paraId="1AB22687" w14:textId="77777777" w:rsidR="00533C46" w:rsidRPr="00285264" w:rsidRDefault="00533C46" w:rsidP="008131F3">
                      <w:pPr>
                        <w:pStyle w:val="Textedebulles"/>
                        <w:spacing w:before="240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5264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8F4FFF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26/11/200</w:t>
                      </w:r>
                      <w:r w:rsidR="00285264"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0669B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69B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18 </w:t>
                      </w:r>
                      <w:r w:rsidRPr="00285264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</w:t>
                      </w:r>
                    </w:p>
                    <w:p w14:paraId="3F7CD34C" w14:textId="77777777" w:rsidR="00533C46" w:rsidRPr="00285264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2C2E4AD" w14:textId="77777777" w:rsidR="00533C46" w:rsidRPr="00285264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E3859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3B1DB67" wp14:editId="66B98BDD">
                <wp:simplePos x="0" y="0"/>
                <wp:positionH relativeFrom="margin">
                  <wp:posOffset>1581785</wp:posOffset>
                </wp:positionH>
                <wp:positionV relativeFrom="paragraph">
                  <wp:posOffset>5659755</wp:posOffset>
                </wp:positionV>
                <wp:extent cx="4985385" cy="2042795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385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37A74" w14:textId="77777777" w:rsidR="00533C46" w:rsidRDefault="008F4FFF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83AFA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Musique</w:t>
                            </w:r>
                            <w:r w:rsidR="00533C4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G</w:t>
                            </w:r>
                            <w:r w:rsidR="00AC7BC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roupe de musique </w:t>
                            </w:r>
                            <w:r w:rsidR="00E4623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actif, pratique d’un instrument depuis 8 ans.</w:t>
                            </w:r>
                          </w:p>
                          <w:p w14:paraId="1F1D9BB2" w14:textId="77777777" w:rsidR="00E46239" w:rsidRDefault="00E46239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4DEAB030" w14:textId="0D0C6073" w:rsidR="00E46239" w:rsidRPr="00DA5E70" w:rsidRDefault="00E46239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A5E70">
                              <w:rPr>
                                <w:rFonts w:ascii="Corbel" w:hAnsi="Corbel" w:cs="SegoePro-Light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Informatique</w:t>
                            </w:r>
                          </w:p>
                          <w:p w14:paraId="3F7607F1" w14:textId="77777777" w:rsidR="00E46239" w:rsidRDefault="00E46239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Passion depuis 5 ans, programmation sur Arduino pour projets personnels.</w:t>
                            </w:r>
                            <w:r w:rsidR="00AD580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Création de </w:t>
                            </w:r>
                            <w:r w:rsidR="000E3859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Portfolio</w:t>
                            </w:r>
                            <w:r w:rsidR="00AD5805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WEB et d’application mobile.</w:t>
                            </w:r>
                          </w:p>
                          <w:p w14:paraId="2E1B6E9C" w14:textId="77777777" w:rsidR="00533C46" w:rsidRPr="00BE5C04" w:rsidRDefault="00533C46" w:rsidP="00BE5C0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6F2A24" w14:textId="77777777" w:rsidR="00533C46" w:rsidRDefault="00383AFA" w:rsidP="00BE5C04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>Aïkido</w:t>
                            </w:r>
                            <w:r w:rsidR="008F4FFF"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  <w:t xml:space="preserve"> depuis 1 an, auparavant 5 ans de Badminton</w:t>
                            </w:r>
                          </w:p>
                          <w:p w14:paraId="5CB08E41" w14:textId="77777777" w:rsidR="00E46239" w:rsidRDefault="00E46239" w:rsidP="00BE5C04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</w:p>
                          <w:p w14:paraId="7C4E3218" w14:textId="77777777" w:rsidR="00E46239" w:rsidRPr="00BE5C04" w:rsidRDefault="00E46239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B67" id="Zone de texte 76" o:spid="_x0000_s1046" type="#_x0000_t202" style="position:absolute;margin-left:124.55pt;margin-top:445.65pt;width:392.55pt;height:160.8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" filled="f" stroked="f">
                <v:textbox>
                  <w:txbxContent>
                    <w:p w14:paraId="4F237A74" w14:textId="77777777" w:rsidR="00533C46" w:rsidRDefault="008F4FFF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83AFA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Musique</w:t>
                      </w:r>
                      <w:r w:rsidR="00533C4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G</w:t>
                      </w:r>
                      <w:r w:rsidR="00AC7BC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roupe de musique </w:t>
                      </w:r>
                      <w:r w:rsidR="00E4623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actif, pratique d’un instrument depuis 8 ans.</w:t>
                      </w:r>
                    </w:p>
                    <w:p w14:paraId="1F1D9BB2" w14:textId="77777777" w:rsidR="00E46239" w:rsidRDefault="00E46239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4DEAB030" w14:textId="0D0C6073" w:rsidR="00E46239" w:rsidRPr="00DA5E70" w:rsidRDefault="00E46239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A5E70">
                        <w:rPr>
                          <w:rFonts w:ascii="Corbel" w:hAnsi="Corbel" w:cs="SegoePro-Light"/>
                          <w:b/>
                          <w:color w:val="000000" w:themeColor="text1"/>
                          <w:sz w:val="24"/>
                          <w:szCs w:val="24"/>
                        </w:rPr>
                        <w:t>Informatique</w:t>
                      </w:r>
                    </w:p>
                    <w:p w14:paraId="3F7607F1" w14:textId="77777777" w:rsidR="00E46239" w:rsidRDefault="00E46239" w:rsidP="00BE5C0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Passion depuis 5 ans, programmation sur Arduino pour projets personnels.</w:t>
                      </w:r>
                      <w:r w:rsidR="00AD580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Création de </w:t>
                      </w:r>
                      <w:r w:rsidR="000E3859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Portfolio</w:t>
                      </w:r>
                      <w:r w:rsidR="00AD5805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WEB et d’application mobile.</w:t>
                      </w:r>
                    </w:p>
                    <w:p w14:paraId="2E1B6E9C" w14:textId="77777777" w:rsidR="00533C46" w:rsidRPr="00BE5C04" w:rsidRDefault="00533C46" w:rsidP="00BE5C04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6F2A24" w14:textId="77777777" w:rsidR="00533C46" w:rsidRDefault="00383AFA" w:rsidP="00BE5C04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</w:rPr>
                        <w:t>Aïkido</w:t>
                      </w:r>
                      <w:r w:rsidR="008F4FFF">
                        <w:rPr>
                          <w:rFonts w:ascii="Corbel" w:hAnsi="Corbel" w:cs="SegoePro-Light"/>
                          <w:color w:val="7F7F7F" w:themeColor="text1" w:themeTint="80"/>
                        </w:rPr>
                        <w:t xml:space="preserve"> depuis 1 an, auparavant 5 ans de Badminton</w:t>
                      </w:r>
                    </w:p>
                    <w:p w14:paraId="5CB08E41" w14:textId="77777777" w:rsidR="00E46239" w:rsidRDefault="00E46239" w:rsidP="00BE5C04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</w:p>
                    <w:p w14:paraId="7C4E3218" w14:textId="77777777" w:rsidR="00E46239" w:rsidRPr="00BE5C04" w:rsidRDefault="00E46239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1440C4B2" wp14:editId="13C6A201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074C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  <w:bookmarkStart w:id="0" w:name="_GoBack"/>
      <w:bookmarkEnd w:id="0"/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1B139" w14:textId="77777777" w:rsidR="009C45E1" w:rsidRDefault="009C45E1" w:rsidP="00B51FFB">
      <w:r>
        <w:separator/>
      </w:r>
    </w:p>
  </w:endnote>
  <w:endnote w:type="continuationSeparator" w:id="0">
    <w:p w14:paraId="7071272B" w14:textId="77777777" w:rsidR="009C45E1" w:rsidRDefault="009C45E1" w:rsidP="00B51FFB">
      <w:r>
        <w:continuationSeparator/>
      </w:r>
    </w:p>
  </w:endnote>
  <w:endnote w:type="continuationNotice" w:id="1">
    <w:p w14:paraId="3B7AAC4E" w14:textId="77777777" w:rsidR="009C45E1" w:rsidRDefault="009C45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D4E95" w14:textId="77777777" w:rsidR="009C45E1" w:rsidRDefault="009C45E1" w:rsidP="00B51FFB">
      <w:r>
        <w:separator/>
      </w:r>
    </w:p>
  </w:footnote>
  <w:footnote w:type="continuationSeparator" w:id="0">
    <w:p w14:paraId="47FDEDDE" w14:textId="77777777" w:rsidR="009C45E1" w:rsidRDefault="009C45E1" w:rsidP="00B51FFB">
      <w:r>
        <w:continuationSeparator/>
      </w:r>
    </w:p>
  </w:footnote>
  <w:footnote w:type="continuationNotice" w:id="1">
    <w:p w14:paraId="252262C8" w14:textId="77777777" w:rsidR="009C45E1" w:rsidRDefault="009C45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19FA"/>
    <w:multiLevelType w:val="hybridMultilevel"/>
    <w:tmpl w:val="A9349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42A"/>
    <w:multiLevelType w:val="hybridMultilevel"/>
    <w:tmpl w:val="1E502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77E58"/>
    <w:multiLevelType w:val="hybridMultilevel"/>
    <w:tmpl w:val="A712D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D449E"/>
    <w:multiLevelType w:val="hybridMultilevel"/>
    <w:tmpl w:val="37563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"/>
  </w:num>
  <w:num w:numId="3">
    <w:abstractNumId w:val="23"/>
  </w:num>
  <w:num w:numId="4">
    <w:abstractNumId w:val="9"/>
  </w:num>
  <w:num w:numId="5">
    <w:abstractNumId w:val="21"/>
  </w:num>
  <w:num w:numId="6">
    <w:abstractNumId w:val="2"/>
  </w:num>
  <w:num w:numId="7">
    <w:abstractNumId w:val="6"/>
  </w:num>
  <w:num w:numId="8">
    <w:abstractNumId w:val="17"/>
  </w:num>
  <w:num w:numId="9">
    <w:abstractNumId w:val="24"/>
  </w:num>
  <w:num w:numId="10">
    <w:abstractNumId w:val="31"/>
  </w:num>
  <w:num w:numId="11">
    <w:abstractNumId w:val="35"/>
  </w:num>
  <w:num w:numId="12">
    <w:abstractNumId w:val="32"/>
  </w:num>
  <w:num w:numId="13">
    <w:abstractNumId w:val="38"/>
  </w:num>
  <w:num w:numId="14">
    <w:abstractNumId w:val="42"/>
  </w:num>
  <w:num w:numId="15">
    <w:abstractNumId w:val="16"/>
  </w:num>
  <w:num w:numId="16">
    <w:abstractNumId w:val="12"/>
  </w:num>
  <w:num w:numId="17">
    <w:abstractNumId w:val="1"/>
  </w:num>
  <w:num w:numId="18">
    <w:abstractNumId w:val="7"/>
  </w:num>
  <w:num w:numId="19">
    <w:abstractNumId w:val="36"/>
  </w:num>
  <w:num w:numId="20">
    <w:abstractNumId w:val="26"/>
  </w:num>
  <w:num w:numId="21">
    <w:abstractNumId w:val="28"/>
  </w:num>
  <w:num w:numId="22">
    <w:abstractNumId w:val="20"/>
  </w:num>
  <w:num w:numId="23">
    <w:abstractNumId w:val="33"/>
  </w:num>
  <w:num w:numId="24">
    <w:abstractNumId w:val="5"/>
  </w:num>
  <w:num w:numId="25">
    <w:abstractNumId w:val="4"/>
  </w:num>
  <w:num w:numId="26">
    <w:abstractNumId w:val="22"/>
  </w:num>
  <w:num w:numId="27">
    <w:abstractNumId w:val="27"/>
  </w:num>
  <w:num w:numId="28">
    <w:abstractNumId w:val="0"/>
  </w:num>
  <w:num w:numId="29">
    <w:abstractNumId w:val="30"/>
  </w:num>
  <w:num w:numId="30">
    <w:abstractNumId w:val="10"/>
  </w:num>
  <w:num w:numId="31">
    <w:abstractNumId w:val="15"/>
  </w:num>
  <w:num w:numId="32">
    <w:abstractNumId w:val="18"/>
  </w:num>
  <w:num w:numId="33">
    <w:abstractNumId w:val="37"/>
  </w:num>
  <w:num w:numId="34">
    <w:abstractNumId w:val="8"/>
  </w:num>
  <w:num w:numId="35">
    <w:abstractNumId w:val="39"/>
  </w:num>
  <w:num w:numId="36">
    <w:abstractNumId w:val="29"/>
  </w:num>
  <w:num w:numId="37">
    <w:abstractNumId w:val="11"/>
  </w:num>
  <w:num w:numId="38">
    <w:abstractNumId w:val="41"/>
  </w:num>
  <w:num w:numId="39">
    <w:abstractNumId w:val="13"/>
  </w:num>
  <w:num w:numId="40">
    <w:abstractNumId w:val="19"/>
  </w:num>
  <w:num w:numId="41">
    <w:abstractNumId w:val="34"/>
  </w:num>
  <w:num w:numId="42">
    <w:abstractNumId w:val="1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FF"/>
    <w:rsid w:val="000669B2"/>
    <w:rsid w:val="000A14CE"/>
    <w:rsid w:val="000E3859"/>
    <w:rsid w:val="000E5A1F"/>
    <w:rsid w:val="00112443"/>
    <w:rsid w:val="001177B5"/>
    <w:rsid w:val="00156A02"/>
    <w:rsid w:val="001B01AB"/>
    <w:rsid w:val="001B55A0"/>
    <w:rsid w:val="001F418B"/>
    <w:rsid w:val="002303A4"/>
    <w:rsid w:val="002319E2"/>
    <w:rsid w:val="00234527"/>
    <w:rsid w:val="00260D98"/>
    <w:rsid w:val="00285264"/>
    <w:rsid w:val="00292020"/>
    <w:rsid w:val="002B23AD"/>
    <w:rsid w:val="002C3427"/>
    <w:rsid w:val="002C53A9"/>
    <w:rsid w:val="003615FE"/>
    <w:rsid w:val="0037716D"/>
    <w:rsid w:val="00380ED0"/>
    <w:rsid w:val="00383AFA"/>
    <w:rsid w:val="003B7043"/>
    <w:rsid w:val="003D445D"/>
    <w:rsid w:val="003F0B7F"/>
    <w:rsid w:val="004125D7"/>
    <w:rsid w:val="004228E2"/>
    <w:rsid w:val="00427934"/>
    <w:rsid w:val="004304D3"/>
    <w:rsid w:val="0043288E"/>
    <w:rsid w:val="00441538"/>
    <w:rsid w:val="00446CB6"/>
    <w:rsid w:val="00490985"/>
    <w:rsid w:val="004A5259"/>
    <w:rsid w:val="004B0001"/>
    <w:rsid w:val="004B21D0"/>
    <w:rsid w:val="004B378E"/>
    <w:rsid w:val="004B60AA"/>
    <w:rsid w:val="00533C46"/>
    <w:rsid w:val="005764E4"/>
    <w:rsid w:val="00590A3A"/>
    <w:rsid w:val="0075570E"/>
    <w:rsid w:val="007679A4"/>
    <w:rsid w:val="00773A5E"/>
    <w:rsid w:val="00791F2D"/>
    <w:rsid w:val="007D793F"/>
    <w:rsid w:val="007E11A9"/>
    <w:rsid w:val="008131F3"/>
    <w:rsid w:val="008424FA"/>
    <w:rsid w:val="00853EE6"/>
    <w:rsid w:val="00867447"/>
    <w:rsid w:val="008F4FFF"/>
    <w:rsid w:val="00945931"/>
    <w:rsid w:val="0094661F"/>
    <w:rsid w:val="00993A09"/>
    <w:rsid w:val="009C45E1"/>
    <w:rsid w:val="00A505E9"/>
    <w:rsid w:val="00AA6C16"/>
    <w:rsid w:val="00AC7BC5"/>
    <w:rsid w:val="00AD5805"/>
    <w:rsid w:val="00AF7C19"/>
    <w:rsid w:val="00B21BFE"/>
    <w:rsid w:val="00B32F62"/>
    <w:rsid w:val="00B47022"/>
    <w:rsid w:val="00B51FFB"/>
    <w:rsid w:val="00B5260A"/>
    <w:rsid w:val="00B53949"/>
    <w:rsid w:val="00BC5ADF"/>
    <w:rsid w:val="00BE5C04"/>
    <w:rsid w:val="00CB3D23"/>
    <w:rsid w:val="00CE06E8"/>
    <w:rsid w:val="00D15B4F"/>
    <w:rsid w:val="00D326EE"/>
    <w:rsid w:val="00D8598A"/>
    <w:rsid w:val="00D873DD"/>
    <w:rsid w:val="00D950A3"/>
    <w:rsid w:val="00DA5E70"/>
    <w:rsid w:val="00DA7E60"/>
    <w:rsid w:val="00DC3027"/>
    <w:rsid w:val="00DC5877"/>
    <w:rsid w:val="00DE54DC"/>
    <w:rsid w:val="00E27B5B"/>
    <w:rsid w:val="00E46239"/>
    <w:rsid w:val="00E76932"/>
    <w:rsid w:val="00E76ED9"/>
    <w:rsid w:val="00EB183A"/>
    <w:rsid w:val="00EC610D"/>
    <w:rsid w:val="00EE1588"/>
    <w:rsid w:val="00EE68F1"/>
    <w:rsid w:val="00F148EA"/>
    <w:rsid w:val="00F27443"/>
    <w:rsid w:val="00F4764B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1FBD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954F72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E7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mailto:tomruiz2611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tomruiz261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AA28E-FE7A-40FB-B910-0A1059EE4818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4acb2c5-0a2b-4bda-bd34-58e36cbb80d2"/>
    <ds:schemaRef ds:uri="http://schemas.microsoft.com/office/2006/documentManagement/types"/>
    <ds:schemaRef ds:uri="6d93d202-47fc-4405-873a-cab67cc5f1b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63D0E9-1C3B-48C2-AAE2-14834FB7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2018-12-05T10:50:00Z</dcterms:created>
  <dcterms:modified xsi:type="dcterms:W3CDTF">2019-03-21T15:37:00Z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